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1AD68" w14:textId="77777777" w:rsidR="00A50DD7" w:rsidRPr="007D38C5" w:rsidRDefault="00A50DD7" w:rsidP="00A50DD7">
      <w:pPr>
        <w:shd w:val="clear" w:color="auto" w:fill="FFFFFF"/>
        <w:spacing w:before="4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1)</w:t>
      </w:r>
    </w:p>
    <w:p w14:paraId="64766458" w14:textId="77777777" w:rsidR="00A50DD7" w:rsidRPr="007D38C5" w:rsidRDefault="00A50DD7" w:rsidP="00A50DD7">
      <w:pPr>
        <w:shd w:val="clear" w:color="auto" w:fill="FFFFFF"/>
        <w:spacing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Get the sum of two arrays…</w:t>
      </w:r>
      <w:proofErr w:type="gramStart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actually the</w:t>
      </w:r>
      <w:proofErr w:type="gramEnd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 xml:space="preserve"> sum of all their elements.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>P.S. Each array includes only integer numbers. Output is a number too.</w:t>
      </w:r>
    </w:p>
    <w:p w14:paraId="2CF45DA9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let arr_1 = [3, 5, 22,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5,  7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,  2,  45, 75, 89, 21, 2]; // --&gt; 276</w:t>
      </w:r>
    </w:p>
    <w:p w14:paraId="35B9E021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let arr_2 = [9, 2, 42, 55, 71, 22,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4,  5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,  90, 25, 26]; // --&gt; 351</w:t>
      </w:r>
    </w:p>
    <w:p w14:paraId="36D8339F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Example output: </w:t>
      </w:r>
    </w:p>
    <w:p w14:paraId="1F41283D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276 + 351 = 627</w:t>
      </w:r>
    </w:p>
    <w:p w14:paraId="21B17EF5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2)</w:t>
      </w:r>
    </w:p>
    <w:p w14:paraId="31604BD4" w14:textId="77777777" w:rsidR="00A50DD7" w:rsidRPr="007D38C5" w:rsidRDefault="00A50DD7" w:rsidP="00A50DD7">
      <w:pPr>
        <w:shd w:val="clear" w:color="auto" w:fill="FFFFFF"/>
        <w:spacing w:after="264"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Using a for loop print all even numbers up to and including n. Don’t include 0.</w:t>
      </w:r>
    </w:p>
    <w:p w14:paraId="5649E127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let n1 =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22;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6B4F668A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Example output: </w:t>
      </w:r>
    </w:p>
    <w:p w14:paraId="601DA003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2 4 6 8 10 12 14 16 18 20 22 OR each item on a new line</w:t>
      </w:r>
    </w:p>
    <w:p w14:paraId="6B9071DF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1F6D6F99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3)</w:t>
      </w:r>
    </w:p>
    <w:p w14:paraId="445F1686" w14:textId="77777777" w:rsidR="00A50DD7" w:rsidRPr="007D38C5" w:rsidRDefault="00A50DD7" w:rsidP="00A50DD7">
      <w:pPr>
        <w:shd w:val="clear" w:color="auto" w:fill="FFFFFF"/>
        <w:spacing w:after="264"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Using a for loop output the elements in reverse order</w:t>
      </w:r>
    </w:p>
    <w:p w14:paraId="0EEFF9A2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let </w:t>
      </w:r>
      <w:proofErr w:type="spell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arr</w:t>
      </w:r>
      <w:proofErr w:type="spell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= [43, "what", 9, true, "cannot", false, "be", 3, true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];</w:t>
      </w:r>
      <w:proofErr w:type="gramEnd"/>
    </w:p>
    <w:p w14:paraId="2748855C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Example output: </w:t>
      </w:r>
    </w:p>
    <w:p w14:paraId="2430D52B" w14:textId="6FA8D335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true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3  be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 false cannot  true 9 what 43 OR each item on a new line</w:t>
      </w:r>
    </w:p>
    <w:p w14:paraId="006E95B0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4)</w:t>
      </w:r>
    </w:p>
    <w:p w14:paraId="2D7123DB" w14:textId="77777777" w:rsidR="00A50DD7" w:rsidRPr="007D38C5" w:rsidRDefault="00A50DD7" w:rsidP="00A50DD7">
      <w:pPr>
        <w:shd w:val="clear" w:color="auto" w:fill="FFFFFF"/>
        <w:spacing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Given two arrays of integers. Add up each element in the same position and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>create a new array containing the sum of each pair. Assume both arrays are of the same length.</w:t>
      </w:r>
    </w:p>
    <w:p w14:paraId="687954C2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11B597C5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arr_3   = [4, 6, 7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];</w:t>
      </w:r>
      <w:proofErr w:type="gramEnd"/>
    </w:p>
    <w:p w14:paraId="7E8C10F7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arr_4    = [8, 1, 9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];</w:t>
      </w:r>
      <w:proofErr w:type="gramEnd"/>
    </w:p>
    <w:p w14:paraId="5E73E0F8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lastRenderedPageBreak/>
        <w:t xml:space="preserve">// Example output: </w:t>
      </w:r>
    </w:p>
    <w:p w14:paraId="1E8A7312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[12, 7, 16]</w:t>
      </w:r>
    </w:p>
    <w:p w14:paraId="406D3F5F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5)</w:t>
      </w:r>
    </w:p>
    <w:p w14:paraId="3A250471" w14:textId="77777777" w:rsidR="00A50DD7" w:rsidRPr="007D38C5" w:rsidRDefault="00A50DD7" w:rsidP="00A50DD7">
      <w:pPr>
        <w:shd w:val="clear" w:color="auto" w:fill="FFFFFF"/>
        <w:spacing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 xml:space="preserve">Given a string change </w:t>
      </w:r>
      <w:proofErr w:type="gramStart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the every</w:t>
      </w:r>
      <w:proofErr w:type="gramEnd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 xml:space="preserve"> second letter to an uppercase ‘Z’. Assume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>there are no space.</w:t>
      </w:r>
    </w:p>
    <w:p w14:paraId="3928303A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str1 = "</w:t>
      </w:r>
      <w:proofErr w:type="spell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javascript</w:t>
      </w:r>
      <w:proofErr w:type="spellEnd"/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";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 </w:t>
      </w:r>
    </w:p>
    <w:p w14:paraId="55CEFE5B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Example output: </w:t>
      </w:r>
    </w:p>
    <w:p w14:paraId="0100C85F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</w:t>
      </w:r>
      <w:proofErr w:type="spell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jZvZsZrZpZ</w:t>
      </w:r>
      <w:proofErr w:type="spell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OR each letter on a new line</w:t>
      </w:r>
    </w:p>
    <w:p w14:paraId="161399CA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HINT: You can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use  if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((i+1) % 2 == 0) to check for even indexes </w:t>
      </w:r>
    </w:p>
    <w:p w14:paraId="08FF937C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6)</w:t>
      </w:r>
    </w:p>
    <w:p w14:paraId="4FC9A465" w14:textId="77777777" w:rsidR="00A50DD7" w:rsidRPr="007D38C5" w:rsidRDefault="00A50DD7" w:rsidP="00A50DD7">
      <w:pPr>
        <w:shd w:val="clear" w:color="auto" w:fill="FFFFFF"/>
        <w:spacing w:after="264"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Check if a string contains the letter “y”. Print “yes” if it does and “no” if it does not.</w:t>
      </w:r>
    </w:p>
    <w:p w14:paraId="05B49C8F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str2 = "don’t know why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";</w:t>
      </w:r>
      <w:proofErr w:type="gramEnd"/>
    </w:p>
    <w:p w14:paraId="7CE6DE48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Example output: </w:t>
      </w:r>
    </w:p>
    <w:p w14:paraId="3FEA632C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“yes” </w:t>
      </w:r>
    </w:p>
    <w:p w14:paraId="1DEB61EF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7)</w:t>
      </w:r>
    </w:p>
    <w:p w14:paraId="6A18C438" w14:textId="77777777" w:rsidR="00A50DD7" w:rsidRPr="007D38C5" w:rsidRDefault="00A50DD7" w:rsidP="00A50DD7">
      <w:pPr>
        <w:shd w:val="clear" w:color="auto" w:fill="FFFFFF"/>
        <w:spacing w:after="264"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Given a number n Calculate the factorial of the number</w:t>
      </w:r>
    </w:p>
    <w:p w14:paraId="532C939A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n2 = 4; /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  4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* 3 * 2 * 1 = 24</w:t>
      </w:r>
    </w:p>
    <w:p w14:paraId="70274D10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Example output:</w:t>
      </w:r>
    </w:p>
    <w:p w14:paraId="2EC46203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24</w:t>
      </w:r>
    </w:p>
    <w:p w14:paraId="3EF0E907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8)</w:t>
      </w:r>
    </w:p>
    <w:p w14:paraId="3B288683" w14:textId="77777777" w:rsidR="00A50DD7" w:rsidRPr="007D38C5" w:rsidRDefault="00A50DD7" w:rsidP="00A50DD7">
      <w:pPr>
        <w:shd w:val="clear" w:color="auto" w:fill="FFFFFF"/>
        <w:spacing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 xml:space="preserve">Write a program that will allow someone to guess a </w:t>
      </w:r>
      <w:proofErr w:type="gramStart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four digit</w:t>
      </w:r>
      <w:proofErr w:type="gramEnd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 xml:space="preserve"> pin exactly 4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>times. If the user guesses the number correctly. It prints “That was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 xml:space="preserve">correct!” </w:t>
      </w:r>
      <w:proofErr w:type="gramStart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Otherwise</w:t>
      </w:r>
      <w:proofErr w:type="gramEnd"/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 xml:space="preserve"> it will print “Sorry that was wrong.” Program stops after the 4th attempt of if they got it right.</w:t>
      </w:r>
    </w:p>
    <w:p w14:paraId="1CBD28AF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lastRenderedPageBreak/>
        <w:t xml:space="preserve">let pin =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0704;</w:t>
      </w:r>
      <w:proofErr w:type="gramEnd"/>
    </w:p>
    <w:p w14:paraId="1FCE73EE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Example output:</w:t>
      </w:r>
    </w:p>
    <w:p w14:paraId="4E422755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Please make your guess: </w:t>
      </w:r>
    </w:p>
    <w:p w14:paraId="5AEBD8B8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4544 </w:t>
      </w:r>
    </w:p>
    <w:p w14:paraId="24E5F9D1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Sorry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that was wrong.</w:t>
      </w:r>
    </w:p>
    <w:p w14:paraId="25AD7AC7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Please make your guess: </w:t>
      </w:r>
    </w:p>
    <w:p w14:paraId="0B4BF272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4444</w:t>
      </w:r>
    </w:p>
    <w:p w14:paraId="7BA0C432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Sorry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that was wrong.</w:t>
      </w:r>
    </w:p>
    <w:p w14:paraId="6193A8A0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Please make your guess: </w:t>
      </w:r>
    </w:p>
    <w:p w14:paraId="78B8E2B4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0704</w:t>
      </w:r>
    </w:p>
    <w:p w14:paraId="67DE18C3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That was correct!</w:t>
      </w:r>
    </w:p>
    <w:p w14:paraId="4E68D6F7" w14:textId="77777777" w:rsidR="00A50DD7" w:rsidRPr="007D38C5" w:rsidRDefault="00A50DD7" w:rsidP="00A50DD7">
      <w:pPr>
        <w:shd w:val="clear" w:color="auto" w:fill="FFFFFF"/>
        <w:spacing w:before="750" w:after="450" w:line="240" w:lineRule="auto"/>
        <w:outlineLvl w:val="1"/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b/>
          <w:bCs/>
          <w:color w:val="333333"/>
          <w:sz w:val="24"/>
          <w:szCs w:val="24"/>
          <w:lang w:eastAsia="en-US"/>
        </w:rPr>
        <w:t>Exercise 9)</w:t>
      </w:r>
    </w:p>
    <w:p w14:paraId="270BB1AD" w14:textId="77777777" w:rsidR="00A50DD7" w:rsidRPr="007D38C5" w:rsidRDefault="00A50DD7" w:rsidP="00A50DD7">
      <w:pPr>
        <w:shd w:val="clear" w:color="auto" w:fill="FFFFFF"/>
        <w:spacing w:line="486" w:lineRule="atLeast"/>
        <w:rPr>
          <w:rFonts w:asciiTheme="minorHAnsi" w:hAnsiTheme="minorHAnsi" w:cstheme="minorHAnsi"/>
          <w:color w:val="444444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t>Write a program that will check if two strings are palindromes. A palindrome is a word that spells the same forward and backward.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>Palindrome: a word, phrase, or sequence that reads the same backward as</w:t>
      </w:r>
      <w:r w:rsidRPr="007D38C5">
        <w:rPr>
          <w:rFonts w:asciiTheme="minorHAnsi" w:hAnsiTheme="minorHAnsi" w:cstheme="minorHAnsi"/>
          <w:color w:val="444444"/>
          <w:sz w:val="24"/>
          <w:szCs w:val="24"/>
          <w:lang w:eastAsia="en-US"/>
        </w:rPr>
        <w:br/>
        <w:t>forward, e.g., madam or nurses run.</w:t>
      </w:r>
    </w:p>
    <w:p w14:paraId="06ABFB90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str3 = "racecar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";</w:t>
      </w:r>
      <w:proofErr w:type="gramEnd"/>
    </w:p>
    <w:p w14:paraId="0EDE8241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let str4 = "Java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";</w:t>
      </w:r>
      <w:proofErr w:type="gramEnd"/>
    </w:p>
    <w:p w14:paraId="0937C145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// Example output:</w:t>
      </w:r>
    </w:p>
    <w:p w14:paraId="3AFE3CBF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string1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palindrome?: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466D4C92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Yes </w:t>
      </w:r>
    </w:p>
    <w:p w14:paraId="6A1F4711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string2 </w:t>
      </w:r>
      <w:proofErr w:type="gramStart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>palindrome?:</w:t>
      </w:r>
      <w:proofErr w:type="gramEnd"/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 </w:t>
      </w:r>
    </w:p>
    <w:p w14:paraId="4CF642B3" w14:textId="77777777" w:rsidR="00A50DD7" w:rsidRPr="007D38C5" w:rsidRDefault="00A50DD7" w:rsidP="00A50DD7">
      <w:pPr>
        <w:shd w:val="clear" w:color="auto" w:fill="363F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rPr>
          <w:rFonts w:asciiTheme="minorHAnsi" w:hAnsiTheme="minorHAnsi" w:cstheme="minorHAnsi"/>
          <w:color w:val="FFFFFF"/>
          <w:sz w:val="24"/>
          <w:szCs w:val="24"/>
          <w:lang w:eastAsia="en-US"/>
        </w:rPr>
      </w:pPr>
      <w:r w:rsidRPr="007D38C5">
        <w:rPr>
          <w:rFonts w:asciiTheme="minorHAnsi" w:hAnsiTheme="minorHAnsi" w:cstheme="minorHAnsi"/>
          <w:color w:val="FFFFFF"/>
          <w:sz w:val="24"/>
          <w:szCs w:val="24"/>
          <w:bdr w:val="none" w:sz="0" w:space="0" w:color="auto" w:frame="1"/>
          <w:lang w:eastAsia="en-US"/>
        </w:rPr>
        <w:t xml:space="preserve">// No </w:t>
      </w:r>
    </w:p>
    <w:p w14:paraId="1F33F62D" w14:textId="77777777" w:rsidR="009C6E8C" w:rsidRPr="007D38C5" w:rsidRDefault="009C6E8C" w:rsidP="009C6E8C">
      <w:pPr>
        <w:rPr>
          <w:rFonts w:asciiTheme="minorHAnsi" w:hAnsiTheme="minorHAnsi" w:cstheme="minorHAnsi"/>
          <w:sz w:val="24"/>
          <w:szCs w:val="24"/>
        </w:rPr>
      </w:pPr>
    </w:p>
    <w:sectPr w:rsidR="009C6E8C" w:rsidRPr="007D38C5" w:rsidSect="00C4442C">
      <w:footerReference w:type="default" r:id="rId10"/>
      <w:footerReference w:type="first" r:id="rId11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B81FE" w14:textId="77777777" w:rsidR="007E383D" w:rsidRDefault="007E383D">
      <w:r>
        <w:separator/>
      </w:r>
    </w:p>
  </w:endnote>
  <w:endnote w:type="continuationSeparator" w:id="0">
    <w:p w14:paraId="5007D6AF" w14:textId="77777777" w:rsidR="007E383D" w:rsidRDefault="007E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F00A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F81E0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1C69E" w14:textId="77777777" w:rsidR="007E383D" w:rsidRDefault="007E383D">
      <w:r>
        <w:separator/>
      </w:r>
    </w:p>
  </w:footnote>
  <w:footnote w:type="continuationSeparator" w:id="0">
    <w:p w14:paraId="17DA92C5" w14:textId="77777777" w:rsidR="007E383D" w:rsidRDefault="007E3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E3700ED"/>
    <w:multiLevelType w:val="multilevel"/>
    <w:tmpl w:val="574087B6"/>
    <w:numStyleLink w:val="Philipsbullets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D7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197B"/>
    <w:rsid w:val="007A30C5"/>
    <w:rsid w:val="007B1B4C"/>
    <w:rsid w:val="007D38C5"/>
    <w:rsid w:val="007E0E89"/>
    <w:rsid w:val="007E383D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0DD7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3B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722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eastAsiaTheme="minorEastAsia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77CC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DD7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A50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03730\AppData\Local\Temp\Templafy\WordVsto\5ag335ir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B1E8A-AB14-4271-9389-609C7C262F14}">
  <ds:schemaRefs/>
</ds:datastoreItem>
</file>

<file path=customXml/itemProps2.xml><?xml version="1.0" encoding="utf-8"?>
<ds:datastoreItem xmlns:ds="http://schemas.openxmlformats.org/officeDocument/2006/customXml" ds:itemID="{7A88404F-501F-4B89-8F5B-97C80EF41EE2}">
  <ds:schemaRefs/>
</ds:datastoreItem>
</file>

<file path=customXml/itemProps3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5ag335ir.dotx</Template>
  <TotalTime>0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2021-12-03T10:04:00Z</dcterms:created>
  <dcterms:modified xsi:type="dcterms:W3CDTF">2021-12-03T10:22:00Z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637648563997610602</vt:lpwstr>
  </property>
  <property fmtid="{D5CDD505-2E9C-101B-9397-08002B2CF9AE}" pid="5" name="TemplafyFromBlank">
    <vt:bool>true</vt:bool>
  </property>
</Properties>
</file>